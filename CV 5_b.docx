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1EC8" w14:textId="77777777" w:rsidR="00766CB4" w:rsidRDefault="00BE7D8B" w:rsidP="0043397C">
      <w:pPr>
        <w:pStyle w:val="heading1"/>
        <w:rPr>
          <w:color w:val="000000"/>
          <w:sz w:val="27"/>
          <w:szCs w:val="27"/>
          <w:lang w:eastAsia="sk-SK"/>
        </w:rPr>
      </w:pPr>
      <w:r w:rsidRPr="00BE7D8B">
        <w:rPr>
          <w:rStyle w:val="NzovChar"/>
          <w:lang w:eastAsia="sk-SK"/>
        </w:rPr>
        <w:t>Vytvorte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762BDE0B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rStyle w:val="Nadpis1Char"/>
          <w:lang w:eastAsia="sk-SK"/>
        </w:rPr>
        <w:t>nový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6526631A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dokument v MS Worde a uložte </w:t>
      </w:r>
    </w:p>
    <w:p w14:paraId="040EF198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rStyle w:val="Nadpis2Char"/>
          <w:lang w:eastAsia="sk-SK"/>
        </w:rPr>
        <w:t>ho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413C6FEF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v štandardnom </w:t>
      </w:r>
    </w:p>
    <w:p w14:paraId="74317890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rStyle w:val="Nadpis2Char"/>
          <w:lang w:eastAsia="sk-SK"/>
        </w:rPr>
      </w:pPr>
      <w:r w:rsidRPr="00BE7D8B">
        <w:rPr>
          <w:rStyle w:val="Nadpis2Char"/>
          <w:lang w:eastAsia="sk-SK"/>
        </w:rPr>
        <w:t xml:space="preserve">formáte DOCX. Vytvorte </w:t>
      </w:r>
    </w:p>
    <w:p w14:paraId="1517DE21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krátky obsah dokumentu (nemusí byť zmysluplný) tak, aby dokument mal názov, niekoľko časti prvej úrovne, niekoľko časti druhej úrovne a bežný text. Použite pritom zodpovedajúce štýly výberom z panela nástrojov </w:t>
      </w:r>
    </w:p>
    <w:p w14:paraId="6007C1A2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proofErr w:type="spellStart"/>
      <w:r w:rsidRPr="00BE7D8B">
        <w:rPr>
          <w:rStyle w:val="Nadpis1Char"/>
          <w:lang w:eastAsia="sk-SK"/>
        </w:rPr>
        <w:t>Styles</w:t>
      </w:r>
      <w:proofErr w:type="spellEnd"/>
      <w:r w:rsidRPr="00BE7D8B">
        <w:rPr>
          <w:rStyle w:val="Nadpis1Char"/>
          <w:lang w:eastAsia="sk-SK"/>
        </w:rPr>
        <w:t xml:space="preserve"> zo záložky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3F5C095E" w14:textId="4FB14DF0" w:rsidR="00BE7D8B" w:rsidRPr="00BE7D8B" w:rsidRDefault="00BE7D8B" w:rsidP="00766CB4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Home: Title, 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1, 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2 a </w:t>
      </w:r>
      <w:proofErr w:type="spellStart"/>
      <w:r w:rsidRPr="00BE7D8B">
        <w:rPr>
          <w:color w:val="000000"/>
          <w:sz w:val="27"/>
          <w:szCs w:val="27"/>
          <w:lang w:eastAsia="sk-SK"/>
        </w:rPr>
        <w:t>Normal</w:t>
      </w:r>
      <w:proofErr w:type="spellEnd"/>
      <w:r w:rsidRPr="00BE7D8B">
        <w:rPr>
          <w:color w:val="000000"/>
          <w:sz w:val="27"/>
          <w:szCs w:val="27"/>
          <w:lang w:eastAsia="sk-SK"/>
        </w:rPr>
        <w:t>. Všimnite si, že po zadaní nadpisu dokumentu (Title) alebo nadpisu časti (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1, 2 atď.) a stlačení </w:t>
      </w:r>
      <w:proofErr w:type="spellStart"/>
      <w:r w:rsidRPr="00BE7D8B">
        <w:rPr>
          <w:color w:val="000000"/>
          <w:sz w:val="27"/>
          <w:szCs w:val="27"/>
          <w:lang w:eastAsia="sk-SK"/>
        </w:rPr>
        <w:t>Enter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, automaticky nasleduje odsek v štýle </w:t>
      </w:r>
      <w:proofErr w:type="spellStart"/>
      <w:r w:rsidRPr="00BE7D8B">
        <w:rPr>
          <w:color w:val="000000"/>
          <w:sz w:val="27"/>
          <w:szCs w:val="27"/>
          <w:lang w:eastAsia="sk-SK"/>
        </w:rPr>
        <w:t>Normal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(bežný text). Paletu štýlov v dokumente môžete zobraziť stlačením CTRL-SHIFT-ALT-S. Dialóg na aplikáciu a modifikáciu štýlu môžete vyvolať stlačením CTRL-SHIFT-S.</w:t>
      </w:r>
    </w:p>
    <w:p w14:paraId="4C5FD8B2" w14:textId="77777777" w:rsidR="003178A6" w:rsidRDefault="003178A6"/>
    <w:sectPr w:rsidR="00317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F30D" w14:textId="77777777" w:rsidR="001A0727" w:rsidRDefault="001A0727" w:rsidP="00766CB4">
      <w:pPr>
        <w:spacing w:line="240" w:lineRule="auto"/>
      </w:pPr>
      <w:r>
        <w:separator/>
      </w:r>
    </w:p>
  </w:endnote>
  <w:endnote w:type="continuationSeparator" w:id="0">
    <w:p w14:paraId="1DB2B5EA" w14:textId="77777777" w:rsidR="001A0727" w:rsidRDefault="001A0727" w:rsidP="00766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E647" w14:textId="77777777" w:rsidR="001A0727" w:rsidRDefault="001A0727" w:rsidP="00766CB4">
      <w:pPr>
        <w:spacing w:line="240" w:lineRule="auto"/>
      </w:pPr>
      <w:r>
        <w:separator/>
      </w:r>
    </w:p>
  </w:footnote>
  <w:footnote w:type="continuationSeparator" w:id="0">
    <w:p w14:paraId="665A6212" w14:textId="77777777" w:rsidR="001A0727" w:rsidRDefault="001A0727" w:rsidP="00766C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CC2"/>
    <w:multiLevelType w:val="multilevel"/>
    <w:tmpl w:val="5908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222598222">
    <w:abstractNumId w:val="0"/>
  </w:num>
  <w:num w:numId="2" w16cid:durableId="118380496">
    <w:abstractNumId w:val="1"/>
  </w:num>
  <w:num w:numId="3" w16cid:durableId="94911178">
    <w:abstractNumId w:val="2"/>
  </w:num>
  <w:num w:numId="4" w16cid:durableId="391781501">
    <w:abstractNumId w:val="4"/>
  </w:num>
  <w:num w:numId="5" w16cid:durableId="509835367">
    <w:abstractNumId w:val="3"/>
  </w:num>
  <w:num w:numId="6" w16cid:durableId="1283072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34"/>
    <w:rsid w:val="00083A34"/>
    <w:rsid w:val="001A0727"/>
    <w:rsid w:val="002A6F94"/>
    <w:rsid w:val="003178A6"/>
    <w:rsid w:val="0043397C"/>
    <w:rsid w:val="00766CB4"/>
    <w:rsid w:val="00BE7D8B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2663"/>
  <w15:chartTrackingRefBased/>
  <w15:docId w15:val="{76CD4798-3DD4-47A4-A6CB-E440922C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010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dpis1">
    <w:name w:val="heading 1"/>
    <w:basedOn w:val="Normlny"/>
    <w:next w:val="p1a"/>
    <w:link w:val="Nadpis1Char"/>
    <w:unhideWhenUsed/>
    <w:qFormat/>
    <w:rsid w:val="00F9010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link w:val="Nadpis2Char"/>
    <w:unhideWhenUsed/>
    <w:qFormat/>
    <w:rsid w:val="00F9010F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qFormat/>
    <w:rsid w:val="00F9010F"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link w:val="Nadpis4Char"/>
    <w:qFormat/>
    <w:rsid w:val="00F9010F"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  <w:rsid w:val="00F9010F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F9010F"/>
  </w:style>
  <w:style w:type="paragraph" w:styleId="Hlavika">
    <w:name w:val="header"/>
    <w:basedOn w:val="Normlny"/>
    <w:link w:val="HlavikaChar"/>
    <w:unhideWhenUsed/>
    <w:rsid w:val="00F9010F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lavikaChar">
    <w:name w:val="Hlavička Char"/>
    <w:basedOn w:val="Predvolenpsmoodseku"/>
    <w:link w:val="Hlavika"/>
    <w:rsid w:val="00766CB4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Pta">
    <w:name w:val="footer"/>
    <w:basedOn w:val="Normlny"/>
    <w:link w:val="PtaChar"/>
    <w:unhideWhenUsed/>
    <w:rsid w:val="00F9010F"/>
  </w:style>
  <w:style w:type="character" w:customStyle="1" w:styleId="PtaChar">
    <w:name w:val="Päta Char"/>
    <w:basedOn w:val="Predvolenpsmoodseku"/>
    <w:link w:val="Pta"/>
    <w:rsid w:val="00766CB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1Char">
    <w:name w:val="Nadpis 1 Char"/>
    <w:basedOn w:val="Predvolenpsmoodseku"/>
    <w:link w:val="Nadpis1"/>
    <w:rsid w:val="00766CB4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766C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6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rsid w:val="00766CB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Nadpis3Char">
    <w:name w:val="Nadpis 3 Char"/>
    <w:basedOn w:val="Predvolenpsmoodseku"/>
    <w:link w:val="Nadpis3"/>
    <w:rsid w:val="00F9010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4Char">
    <w:name w:val="Nadpis 4 Char"/>
    <w:basedOn w:val="Predvolenpsmoodseku"/>
    <w:link w:val="Nadpis4"/>
    <w:rsid w:val="00F901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lny"/>
    <w:rsid w:val="00F9010F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rsid w:val="00F9010F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rsid w:val="00F9010F"/>
    <w:pPr>
      <w:numPr>
        <w:numId w:val="4"/>
      </w:numPr>
    </w:pPr>
  </w:style>
  <w:style w:type="paragraph" w:customStyle="1" w:styleId="author">
    <w:name w:val="author"/>
    <w:basedOn w:val="Normlny"/>
    <w:next w:val="address"/>
    <w:rsid w:val="00F9010F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rsid w:val="00F9010F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rsid w:val="00F9010F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Predvolenpsmoodseku"/>
    <w:rsid w:val="00F9010F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F9010F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rsid w:val="00F9010F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sid w:val="00F9010F"/>
    <w:rPr>
      <w:position w:val="0"/>
      <w:vertAlign w:val="superscript"/>
    </w:rPr>
  </w:style>
  <w:style w:type="paragraph" w:customStyle="1" w:styleId="heading1">
    <w:name w:val="heading1"/>
    <w:basedOn w:val="Normlny"/>
    <w:next w:val="p1a"/>
    <w:qFormat/>
    <w:rsid w:val="00F9010F"/>
    <w:pPr>
      <w:keepNext/>
      <w:keepLines/>
      <w:numPr>
        <w:numId w:val="5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rsid w:val="00F9010F"/>
    <w:pPr>
      <w:keepNext/>
      <w:keepLines/>
      <w:numPr>
        <w:ilvl w:val="1"/>
        <w:numId w:val="5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sid w:val="00F9010F"/>
    <w:rPr>
      <w:b/>
    </w:rPr>
  </w:style>
  <w:style w:type="character" w:customStyle="1" w:styleId="heading4">
    <w:name w:val="heading4"/>
    <w:basedOn w:val="Predvolenpsmoodseku"/>
    <w:rsid w:val="00F9010F"/>
    <w:rPr>
      <w:i/>
    </w:rPr>
  </w:style>
  <w:style w:type="numbering" w:customStyle="1" w:styleId="headings">
    <w:name w:val="headings"/>
    <w:basedOn w:val="arabnumitem"/>
    <w:rsid w:val="00F9010F"/>
    <w:pPr>
      <w:numPr>
        <w:numId w:val="5"/>
      </w:numPr>
    </w:pPr>
  </w:style>
  <w:style w:type="character" w:styleId="Hypertextovprepojenie">
    <w:name w:val="Hyperlink"/>
    <w:basedOn w:val="Predvolenpsmoodseku"/>
    <w:semiHidden/>
    <w:unhideWhenUsed/>
    <w:rsid w:val="00F9010F"/>
    <w:rPr>
      <w:color w:val="auto"/>
      <w:u w:val="none"/>
    </w:rPr>
  </w:style>
  <w:style w:type="paragraph" w:customStyle="1" w:styleId="image">
    <w:name w:val="image"/>
    <w:basedOn w:val="Normlny"/>
    <w:next w:val="Normlny"/>
    <w:rsid w:val="00F9010F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rsid w:val="00F9010F"/>
    <w:pPr>
      <w:numPr>
        <w:numId w:val="2"/>
      </w:numPr>
    </w:pPr>
  </w:style>
  <w:style w:type="numbering" w:customStyle="1" w:styleId="itemization2">
    <w:name w:val="itemization2"/>
    <w:basedOn w:val="Bezzoznamu"/>
    <w:rsid w:val="00F9010F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F9010F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lny"/>
    <w:rsid w:val="00F9010F"/>
    <w:pPr>
      <w:numPr>
        <w:numId w:val="4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F9010F"/>
    <w:pPr>
      <w:ind w:firstLine="0"/>
    </w:pPr>
  </w:style>
  <w:style w:type="paragraph" w:customStyle="1" w:styleId="programcode">
    <w:name w:val="programcode"/>
    <w:basedOn w:val="Normlny"/>
    <w:rsid w:val="00F9010F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rsid w:val="00F9010F"/>
    <w:pPr>
      <w:numPr>
        <w:numId w:val="6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rsid w:val="00F9010F"/>
    <w:pPr>
      <w:numPr>
        <w:numId w:val="6"/>
      </w:numPr>
    </w:pPr>
  </w:style>
  <w:style w:type="paragraph" w:customStyle="1" w:styleId="runninghead-left">
    <w:name w:val="running head - left"/>
    <w:basedOn w:val="Normlny"/>
    <w:rsid w:val="00F9010F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rsid w:val="00F9010F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sid w:val="00F9010F"/>
    <w:rPr>
      <w:sz w:val="18"/>
    </w:rPr>
  </w:style>
  <w:style w:type="paragraph" w:customStyle="1" w:styleId="papertitle">
    <w:name w:val="papertitle"/>
    <w:basedOn w:val="Normlny"/>
    <w:next w:val="author"/>
    <w:rsid w:val="00F9010F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F9010F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rsid w:val="00F9010F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sid w:val="00F9010F"/>
    <w:rPr>
      <w:rFonts w:ascii="Courier" w:hAnsi="Courier"/>
      <w:noProof/>
    </w:rPr>
  </w:style>
  <w:style w:type="character" w:customStyle="1" w:styleId="ORCID">
    <w:name w:val="ORCID"/>
    <w:basedOn w:val="Predvolenpsmoodseku"/>
    <w:rsid w:val="00F9010F"/>
    <w:rPr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F9010F"/>
    <w:pPr>
      <w:spacing w:line="220" w:lineRule="atLeast"/>
      <w:ind w:left="227" w:hanging="227"/>
    </w:pPr>
    <w:rPr>
      <w:sz w:val="18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F9010F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F9010F"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F90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F9010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k\OneDrive\Po&#269;&#237;ta&#269;\MIP\Cvicenia\iitsrc_paper-WORD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Adko Kubaliak</dc:creator>
  <cp:keywords/>
  <dc:description/>
  <cp:lastModifiedBy>Adko Kubaliak</cp:lastModifiedBy>
  <cp:revision>6</cp:revision>
  <dcterms:created xsi:type="dcterms:W3CDTF">2022-10-25T14:56:00Z</dcterms:created>
  <dcterms:modified xsi:type="dcterms:W3CDTF">2022-10-25T15:01:00Z</dcterms:modified>
</cp:coreProperties>
</file>