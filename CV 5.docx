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5820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1F18B0DF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11462E69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4C6F2BFD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5FF76B70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31E1A26C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3820D0F1" w14:textId="77777777" w:rsidR="00C24DEF" w:rsidRDefault="009B2539" w:rsidP="00C24DEF">
      <w:pPr>
        <w:pStyle w:val="heading1"/>
      </w:pPr>
      <w:r>
        <w:t>First Section</w:t>
      </w:r>
    </w:p>
    <w:p w14:paraId="5DFC80DF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3AE8C440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0EBDB1E8" w14:textId="77777777" w:rsidR="00C24DEF" w:rsidRDefault="009B2539" w:rsidP="00C24DEF">
      <w:r>
        <w:t>Subsequent paragraphs, however, are indented.</w:t>
      </w:r>
    </w:p>
    <w:p w14:paraId="1E5EBEEA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33CEE23D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2B6DFE" w:rsidRPr="002B6DFE">
        <w:t xml:space="preserve">Table </w:t>
      </w:r>
      <w:r w:rsidR="002B6DFE" w:rsidRPr="002B6DFE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22C9FFB9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2B6DFE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73695324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3A64339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311B604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024A31E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02886C42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AA77F5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76CC454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158AA27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18CAB37D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6ADC11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2D59A8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2794F6B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1515100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3547B6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B100D9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41E54F0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F46E257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415235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9F9233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05C986D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29F387A4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7D65DD3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47E4C7B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2ECDD86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EA75619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749EEDC5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2B6DFE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1014A5F7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2B6DFE" w:rsidRPr="002B6DFE">
        <w:t>Fig. 1</w:t>
      </w:r>
      <w:r w:rsidRPr="00D000D8">
        <w:fldChar w:fldCharType="end"/>
      </w:r>
      <w:r w:rsidRPr="00D000D8">
        <w:t>).</w:t>
      </w:r>
    </w:p>
    <w:p w14:paraId="032FB0E7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10C50520" wp14:editId="71624BAD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A23BEC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2B6DFE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05E1BACF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3FC85B29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45E0412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25CEE7A7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0D99C597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F3DF61D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6717A294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8933" w14:textId="77777777" w:rsidR="004C6DAD" w:rsidRDefault="004C6DAD">
      <w:r>
        <w:separator/>
      </w:r>
    </w:p>
  </w:endnote>
  <w:endnote w:type="continuationSeparator" w:id="0">
    <w:p w14:paraId="07005BCB" w14:textId="77777777" w:rsidR="004C6DAD" w:rsidRDefault="004C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F1D0" w14:textId="77777777" w:rsidR="004C6DAD" w:rsidRDefault="004C6DAD" w:rsidP="009F7FCE">
      <w:pPr>
        <w:ind w:firstLine="0"/>
      </w:pPr>
      <w:r>
        <w:separator/>
      </w:r>
    </w:p>
  </w:footnote>
  <w:footnote w:type="continuationSeparator" w:id="0">
    <w:p w14:paraId="4342A65D" w14:textId="77777777" w:rsidR="004C6DAD" w:rsidRDefault="004C6DAD" w:rsidP="009F7FCE">
      <w:pPr>
        <w:ind w:firstLine="0"/>
      </w:pPr>
      <w:r>
        <w:continuationSeparator/>
      </w:r>
    </w:p>
  </w:footnote>
  <w:footnote w:id="1">
    <w:p w14:paraId="64F635EF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32506502">
    <w:abstractNumId w:val="0"/>
  </w:num>
  <w:num w:numId="2" w16cid:durableId="986784955">
    <w:abstractNumId w:val="0"/>
  </w:num>
  <w:num w:numId="3" w16cid:durableId="719748861">
    <w:abstractNumId w:val="1"/>
  </w:num>
  <w:num w:numId="4" w16cid:durableId="1342974655">
    <w:abstractNumId w:val="1"/>
  </w:num>
  <w:num w:numId="5" w16cid:durableId="2075740818">
    <w:abstractNumId w:val="3"/>
  </w:num>
  <w:num w:numId="6" w16cid:durableId="98645500">
    <w:abstractNumId w:val="3"/>
  </w:num>
  <w:num w:numId="7" w16cid:durableId="41491887">
    <w:abstractNumId w:val="2"/>
  </w:num>
  <w:num w:numId="8" w16cid:durableId="273367208">
    <w:abstractNumId w:val="4"/>
  </w:num>
  <w:num w:numId="9" w16cid:durableId="55431752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FE"/>
    <w:rsid w:val="000B499E"/>
    <w:rsid w:val="001A02F0"/>
    <w:rsid w:val="001F3791"/>
    <w:rsid w:val="002B6DFE"/>
    <w:rsid w:val="002D48C5"/>
    <w:rsid w:val="00350752"/>
    <w:rsid w:val="004C6DAD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5244E"/>
    <w:rsid w:val="00BE1A78"/>
    <w:rsid w:val="00C11F5F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EB208"/>
  <w15:docId w15:val="{0ADCDD08-6D88-4877-85A5-F5CF93E9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pPr>
      <w:ind w:firstLine="0"/>
    </w:p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rsid w:val="00B5244E"/>
    <w:pPr>
      <w:keepNext/>
      <w:keepLines/>
      <w:suppressAutoHyphens/>
      <w:spacing w:after="480" w:line="360" w:lineRule="atLeast"/>
      <w:ind w:firstLine="0"/>
      <w:jc w:val="center"/>
    </w:pPr>
    <w:rPr>
      <w:rFonts w:ascii="Arial" w:hAnsi="Arial"/>
      <w:b/>
      <w:sz w:val="36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k\OneDrive\Po&#269;&#237;ta&#269;\MIP\Cvicenia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Adko Kubaliak</dc:creator>
  <dc:description>Formats and macros for Springer Lecture Notes</dc:description>
  <cp:lastModifiedBy>Adko Kubaliak</cp:lastModifiedBy>
  <cp:revision>2</cp:revision>
  <dcterms:created xsi:type="dcterms:W3CDTF">2022-10-25T14:53:00Z</dcterms:created>
  <dcterms:modified xsi:type="dcterms:W3CDTF">2022-10-25T14:56:00Z</dcterms:modified>
</cp:coreProperties>
</file>